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DCC4" w14:textId="10B09057" w:rsidR="008479A5" w:rsidRPr="00626C59" w:rsidRDefault="00990A14" w:rsidP="00D56FBE">
      <w:pPr>
        <w:pStyle w:val="NzevCvien"/>
      </w:pPr>
      <w:r>
        <w:t>Název laboratorní úlohy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0"/>
        <w:gridCol w:w="4691"/>
      </w:tblGrid>
      <w:tr w:rsidR="001C6C9B" w14:paraId="1FCF5953" w14:textId="77777777" w:rsidTr="001C6C9B">
        <w:tc>
          <w:tcPr>
            <w:tcW w:w="4690" w:type="dxa"/>
          </w:tcPr>
          <w:p w14:paraId="5A964858" w14:textId="57608B93" w:rsidR="001C6C9B" w:rsidRDefault="0061185D" w:rsidP="001C6C9B">
            <w:pPr>
              <w:pStyle w:val="Datummen"/>
            </w:pPr>
            <w:r>
              <w:t>Datum měření</w:t>
            </w:r>
          </w:p>
        </w:tc>
        <w:tc>
          <w:tcPr>
            <w:tcW w:w="4691" w:type="dxa"/>
          </w:tcPr>
          <w:p w14:paraId="52624A75" w14:textId="34DE3AEF" w:rsidR="001C6C9B" w:rsidRDefault="0061185D" w:rsidP="001C6C9B">
            <w:pPr>
              <w:pStyle w:val="Jmnostudenta"/>
            </w:pPr>
            <w:r>
              <w:t>Jméno a příjmení studenta</w:t>
            </w:r>
          </w:p>
        </w:tc>
      </w:tr>
    </w:tbl>
    <w:p w14:paraId="2D6DED83" w14:textId="77777777" w:rsidR="00990A14" w:rsidRDefault="00990A14" w:rsidP="0033181E">
      <w:pPr>
        <w:pStyle w:val="Nadpisneslovanoddl"/>
      </w:pPr>
    </w:p>
    <w:p w14:paraId="5D6BAC6F" w14:textId="609E213C" w:rsidR="000B57B4" w:rsidRPr="00626C59" w:rsidRDefault="000B57B4" w:rsidP="0033181E">
      <w:pPr>
        <w:pStyle w:val="Nadpisneslovanoddl"/>
      </w:pPr>
      <w:r w:rsidRPr="00626C59">
        <w:t>Úkoly měření</w:t>
      </w:r>
    </w:p>
    <w:p w14:paraId="50D220E6" w14:textId="4FAF1ED8" w:rsidR="005149E2" w:rsidRPr="00626C59" w:rsidRDefault="001C6C9B" w:rsidP="00626C59">
      <w:r>
        <w:t xml:space="preserve">Seznam úkolů, které </w:t>
      </w:r>
      <w:r w:rsidR="0061185D">
        <w:t>naleznete v zadání laboratorního cvičení. Stačí je sem pouze zkopírovat.</w:t>
      </w:r>
    </w:p>
    <w:p w14:paraId="2844F6B7" w14:textId="77777777" w:rsidR="000B57B4" w:rsidRPr="00626C59" w:rsidRDefault="000B57B4" w:rsidP="0033181E">
      <w:pPr>
        <w:pStyle w:val="Nadpisneslovanoddl"/>
      </w:pPr>
      <w:r w:rsidRPr="00626C59">
        <w:t>Použité přístroje</w:t>
      </w:r>
      <w:r w:rsidR="00D6314C" w:rsidRPr="00626C59">
        <w:t xml:space="preserve"> a komponenty</w:t>
      </w:r>
    </w:p>
    <w:p w14:paraId="5D6017AA" w14:textId="1B43A836" w:rsidR="00551B06" w:rsidRDefault="0061185D" w:rsidP="0039497E">
      <w:r>
        <w:t>Seznam použitých přístrojů a komponent. Většinou bude stačit jen zkopírovat ze zadání, kde jsou uvedeny, ale občas dojde k operativní záměně a je potřeba si skutečně použité komponenty pohlídat.</w:t>
      </w:r>
    </w:p>
    <w:p w14:paraId="7725CD5C" w14:textId="77777777" w:rsidR="0061185D" w:rsidRPr="00626C59" w:rsidRDefault="0061185D" w:rsidP="0039497E"/>
    <w:p w14:paraId="4A78B6D7" w14:textId="74A7305A" w:rsidR="00D6314C" w:rsidRDefault="0061185D" w:rsidP="0061185D">
      <w:pPr>
        <w:pStyle w:val="Nadpisneslovanoddl"/>
      </w:pPr>
      <w:r>
        <w:t>Popis měření</w:t>
      </w:r>
    </w:p>
    <w:p w14:paraId="77301039" w14:textId="7923213B" w:rsidR="005D14A8" w:rsidRDefault="0061185D" w:rsidP="005D14A8">
      <w:r>
        <w:t xml:space="preserve">V této kapitole student </w:t>
      </w:r>
      <w:r w:rsidR="005D14A8">
        <w:t xml:space="preserve">alespoň několika větami teoreticky popíše, jaký význam má měřený parametr. Dále zhruba popíše metodu měření a postup měření. Součástí popisu by mělo být </w:t>
      </w:r>
      <w:r w:rsidR="00617529">
        <w:t xml:space="preserve">i </w:t>
      </w:r>
      <w:r w:rsidR="005D14A8">
        <w:t>blokové schéma měřicí sestavy, které bude součástí zadání a lze ho zkopírovat z něj.</w:t>
      </w:r>
      <w:r w:rsidR="0032228D">
        <w:t xml:space="preserve"> Případně fotka měřicí sestavy může pomoci s popisem měřicí metody.</w:t>
      </w:r>
    </w:p>
    <w:p w14:paraId="5978A222" w14:textId="03F0D928" w:rsidR="00617529" w:rsidRDefault="00617529" w:rsidP="005D14A8"/>
    <w:p w14:paraId="49C78F19" w14:textId="6C6E9AE0" w:rsidR="00617529" w:rsidRDefault="00617529" w:rsidP="00617529">
      <w:pPr>
        <w:pStyle w:val="Nadpisneslovanoddl"/>
      </w:pPr>
      <w:r>
        <w:t>Naměřené hodnoty a jejich zpracování</w:t>
      </w:r>
    </w:p>
    <w:p w14:paraId="6A38635B" w14:textId="7314870B" w:rsidR="00617529" w:rsidRPr="00617529" w:rsidRDefault="00617529" w:rsidP="00617529">
      <w:r>
        <w:t>Všechny změřené hodnoty by měly být uvedeny v této kapitole formou tabulky, grafu, fotky, printscreenem z obrazovky přístroje apod. Zde by zároveň měly být okomentovány některé další skutečnosti, které nějak ovlivňovaly měření a nebyly zřejmé z předešlých kapitol</w:t>
      </w:r>
      <w:r w:rsidR="0032228D">
        <w:t xml:space="preserve">. Výsledky často ovlivňuje i fyzické provedení měřených komponent, tedy např. fotka jednotlivých komponent může pomoci při odůvodnění nesrovnalostí v závěru. </w:t>
      </w:r>
      <w:r w:rsidR="00416A7B">
        <w:t>V této části proveďte i potřebné výpočty a uveďte dosažené výsledky.</w:t>
      </w:r>
    </w:p>
    <w:p w14:paraId="25C3661E" w14:textId="6AFE5548" w:rsidR="005D14A8" w:rsidRDefault="005D14A8" w:rsidP="005D14A8"/>
    <w:p w14:paraId="3A1A9C13" w14:textId="39959524" w:rsidR="00416A7B" w:rsidRDefault="00416A7B" w:rsidP="00416A7B">
      <w:pPr>
        <w:pStyle w:val="Nadpisneslovanoddl"/>
      </w:pPr>
      <w:r>
        <w:t>Závěr</w:t>
      </w:r>
    </w:p>
    <w:p w14:paraId="3A8753EE" w14:textId="42099629" w:rsidR="00416A7B" w:rsidRDefault="0032228D" w:rsidP="005D14A8">
      <w:r>
        <w:t>Zde okomentujte, jestli dosažené výsledky odpovídají předpokladům, případně odchylky od předpokladů, v čem spatřujete největší chyby měření, jaké byly další praktické nesnáze měřen</w:t>
      </w:r>
      <w:r w:rsidR="0079455E">
        <w:t>í apod.</w:t>
      </w:r>
    </w:p>
    <w:sectPr w:rsidR="00416A7B" w:rsidSect="00FF3A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680" w:footer="709" w:gutter="397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07087" w14:textId="77777777" w:rsidR="00E537BB" w:rsidRDefault="00E537BB" w:rsidP="00EC65B6">
      <w:pPr>
        <w:spacing w:before="0" w:after="0" w:line="240" w:lineRule="auto"/>
      </w:pPr>
      <w:r>
        <w:separator/>
      </w:r>
    </w:p>
    <w:p w14:paraId="7629BD03" w14:textId="77777777" w:rsidR="00E537BB" w:rsidRDefault="00E537BB"/>
    <w:p w14:paraId="3A45115A" w14:textId="77777777" w:rsidR="00E537BB" w:rsidRDefault="00E537BB"/>
    <w:p w14:paraId="06B78DE1" w14:textId="77777777" w:rsidR="00E537BB" w:rsidRDefault="00E537BB"/>
  </w:endnote>
  <w:endnote w:type="continuationSeparator" w:id="0">
    <w:p w14:paraId="5A330D5A" w14:textId="77777777" w:rsidR="00E537BB" w:rsidRDefault="00E537BB" w:rsidP="00EC65B6">
      <w:pPr>
        <w:spacing w:before="0" w:after="0" w:line="240" w:lineRule="auto"/>
      </w:pPr>
      <w:r>
        <w:continuationSeparator/>
      </w:r>
    </w:p>
    <w:p w14:paraId="73941141" w14:textId="77777777" w:rsidR="00E537BB" w:rsidRDefault="00E537BB"/>
    <w:p w14:paraId="1266E978" w14:textId="77777777" w:rsidR="00E537BB" w:rsidRDefault="00E537BB"/>
    <w:p w14:paraId="11176801" w14:textId="77777777" w:rsidR="00E537BB" w:rsidRDefault="00E537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145109"/>
      <w:docPartObj>
        <w:docPartGallery w:val="Page Numbers (Bottom of Page)"/>
        <w:docPartUnique/>
      </w:docPartObj>
    </w:sdtPr>
    <w:sdtContent>
      <w:p w14:paraId="75113FEC" w14:textId="77777777" w:rsidR="000E7E6E" w:rsidRDefault="00CF76D3" w:rsidP="00481409">
        <w:pPr>
          <w:pStyle w:val="slastrnek"/>
        </w:pPr>
        <w:r>
          <w:fldChar w:fldCharType="begin"/>
        </w:r>
        <w:r w:rsidR="00481409">
          <w:instrText>PAGE   \* MERGEFORMAT</w:instrText>
        </w:r>
        <w:r>
          <w:fldChar w:fldCharType="separate"/>
        </w:r>
        <w:r w:rsidR="00410ACF">
          <w:rPr>
            <w:noProof/>
          </w:rPr>
          <w:t>- 2 -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8245262"/>
      <w:docPartObj>
        <w:docPartGallery w:val="Page Numbers (Bottom of Page)"/>
        <w:docPartUnique/>
      </w:docPartObj>
    </w:sdtPr>
    <w:sdtContent>
      <w:p w14:paraId="4DA74201" w14:textId="77777777" w:rsidR="00EC65B6" w:rsidRPr="00EC65B6" w:rsidRDefault="00CF76D3" w:rsidP="00EC65B6">
        <w:pPr>
          <w:pStyle w:val="slastrnek"/>
        </w:pPr>
        <w:r>
          <w:fldChar w:fldCharType="begin"/>
        </w:r>
        <w:r w:rsidR="00EC65B6">
          <w:instrText>PAGE   \* MERGEFORMAT</w:instrText>
        </w:r>
        <w:r>
          <w:fldChar w:fldCharType="separate"/>
        </w:r>
        <w:r w:rsidR="00410ACF">
          <w:rPr>
            <w:noProof/>
          </w:rPr>
          <w:t>- 3 -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4CF2" w14:textId="6AD80514" w:rsidR="00885680" w:rsidRPr="00885680" w:rsidRDefault="00885680" w:rsidP="00885680">
    <w:pPr>
      <w:pStyle w:val="Normlnbezodsazen1dku"/>
      <w:rPr>
        <w:color w:val="BFBFBF" w:themeColor="background1" w:themeShade="BF"/>
      </w:rPr>
    </w:pPr>
    <w:r w:rsidRPr="00885680">
      <w:rPr>
        <w:color w:val="BFBFBF" w:themeColor="background1" w:themeShade="BF"/>
      </w:rPr>
      <w:t>Ver. 23030</w:t>
    </w:r>
    <w:r w:rsidR="00990A14">
      <w:rPr>
        <w:color w:val="BFBFBF" w:themeColor="background1" w:themeShade="BF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EF43" w14:textId="77777777" w:rsidR="00E537BB" w:rsidRDefault="00E537BB" w:rsidP="00EC65B6">
      <w:pPr>
        <w:spacing w:before="0" w:after="0" w:line="240" w:lineRule="auto"/>
      </w:pPr>
      <w:r>
        <w:separator/>
      </w:r>
    </w:p>
    <w:p w14:paraId="0010AEB7" w14:textId="77777777" w:rsidR="00E537BB" w:rsidRDefault="00E537BB"/>
    <w:p w14:paraId="1B0B6000" w14:textId="77777777" w:rsidR="00E537BB" w:rsidRDefault="00E537BB"/>
    <w:p w14:paraId="1E6E985A" w14:textId="77777777" w:rsidR="00E537BB" w:rsidRDefault="00E537BB"/>
  </w:footnote>
  <w:footnote w:type="continuationSeparator" w:id="0">
    <w:p w14:paraId="49797505" w14:textId="77777777" w:rsidR="00E537BB" w:rsidRDefault="00E537BB" w:rsidP="00EC65B6">
      <w:pPr>
        <w:spacing w:before="0" w:after="0" w:line="240" w:lineRule="auto"/>
      </w:pPr>
      <w:r>
        <w:continuationSeparator/>
      </w:r>
    </w:p>
    <w:p w14:paraId="538B1243" w14:textId="77777777" w:rsidR="00E537BB" w:rsidRDefault="00E537BB"/>
    <w:p w14:paraId="19487F31" w14:textId="77777777" w:rsidR="00E537BB" w:rsidRDefault="00E537BB"/>
    <w:p w14:paraId="0D442F07" w14:textId="77777777" w:rsidR="00E537BB" w:rsidRDefault="00E537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957C" w14:textId="1DBC528B" w:rsidR="00354E74" w:rsidRDefault="00CE6D9C" w:rsidP="00CE6D9C">
    <w:pPr>
      <w:pStyle w:val="Zhlavnasudchstranch"/>
    </w:pPr>
    <w:r w:rsidRPr="00CE6D9C">
      <w:t xml:space="preserve">Měření mikrovlnných </w:t>
    </w:r>
    <w:r w:rsidR="00E50EBD">
      <w:t>zesilovačů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83F40" w14:textId="77777777" w:rsidR="00B62498" w:rsidRPr="00FF3AD1" w:rsidRDefault="00CE6D9C" w:rsidP="00FF3AD1">
    <w:pPr>
      <w:pStyle w:val="Zhlavnalichchstranch"/>
    </w:pPr>
    <w:r w:rsidRPr="00CE6D9C">
      <w:t>B2M17MIMA</w:t>
    </w:r>
    <w:r w:rsidR="00FF3AD1" w:rsidRPr="00FF3AD1">
      <w:t xml:space="preserve"> – </w:t>
    </w:r>
    <w:r>
      <w:t>Mikrovlnná měření</w:t>
    </w:r>
  </w:p>
  <w:p w14:paraId="20AF61CE" w14:textId="77777777" w:rsidR="00354E74" w:rsidRDefault="00354E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katabulky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5840"/>
      <w:gridCol w:w="1701"/>
    </w:tblGrid>
    <w:tr w:rsidR="000E7E6E" w14:paraId="24BB907E" w14:textId="77777777" w:rsidTr="00481409">
      <w:trPr>
        <w:jc w:val="center"/>
      </w:trPr>
      <w:tc>
        <w:tcPr>
          <w:tcW w:w="1701" w:type="dxa"/>
          <w:vAlign w:val="center"/>
        </w:tcPr>
        <w:p w14:paraId="0F7E4732" w14:textId="77777777" w:rsidR="000E7E6E" w:rsidRDefault="000E7E6E" w:rsidP="000E7E6E">
          <w:pPr>
            <w:ind w:firstLine="0"/>
            <w:jc w:val="center"/>
            <w:rPr>
              <w:b/>
            </w:rPr>
          </w:pPr>
          <w:r>
            <w:rPr>
              <w:b/>
              <w:noProof/>
              <w:lang w:eastAsia="cs-CZ"/>
            </w:rPr>
            <w:drawing>
              <wp:inline distT="0" distB="0" distL="0" distR="0" wp14:anchorId="4681A0E0" wp14:editId="76057E79">
                <wp:extent cx="1002062" cy="720000"/>
                <wp:effectExtent l="0" t="0" r="7620" b="4445"/>
                <wp:docPr id="6" name="Obráze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lmag_logo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06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0" w:type="dxa"/>
          <w:vAlign w:val="center"/>
        </w:tcPr>
        <w:p w14:paraId="7A7DF777" w14:textId="77777777" w:rsidR="000E7E6E" w:rsidRDefault="000E7E6E" w:rsidP="000E7E6E">
          <w:pPr>
            <w:pStyle w:val="Zhlavtitulnstrana"/>
          </w:pPr>
          <w:r>
            <w:t>Katedra elektromagnetického pole</w:t>
          </w:r>
        </w:p>
        <w:p w14:paraId="4D8B9A2C" w14:textId="77777777" w:rsidR="000E7E6E" w:rsidRDefault="002356EE" w:rsidP="000E7E6E">
          <w:pPr>
            <w:pStyle w:val="Zhlavtitulnstrana"/>
          </w:pPr>
          <w:r>
            <w:t>Mikrovlnná měření</w:t>
          </w:r>
        </w:p>
        <w:p w14:paraId="7FA67341" w14:textId="77777777" w:rsidR="000E7E6E" w:rsidRDefault="000E7E6E" w:rsidP="000E7E6E">
          <w:pPr>
            <w:pStyle w:val="Zhlavtitulnstrana"/>
          </w:pPr>
          <w:r>
            <w:t>(</w:t>
          </w:r>
          <w:r w:rsidR="002356EE" w:rsidRPr="002356EE">
            <w:t>B2M17MIMA</w:t>
          </w:r>
          <w:r>
            <w:t>)</w:t>
          </w:r>
        </w:p>
        <w:p w14:paraId="2FA08CAF" w14:textId="092C4242" w:rsidR="000E7E6E" w:rsidRDefault="000E7E6E" w:rsidP="000E7E6E">
          <w:pPr>
            <w:pStyle w:val="Zhlavtitulnstrana"/>
          </w:pPr>
          <w:r>
            <w:t xml:space="preserve">Laboratorní </w:t>
          </w:r>
          <w:r w:rsidR="00990A14">
            <w:t>protokol</w:t>
          </w:r>
        </w:p>
      </w:tc>
      <w:tc>
        <w:tcPr>
          <w:tcW w:w="1701" w:type="dxa"/>
          <w:vAlign w:val="center"/>
        </w:tcPr>
        <w:p w14:paraId="3D41EA05" w14:textId="77777777" w:rsidR="000E7E6E" w:rsidRDefault="000E7E6E" w:rsidP="000E7E6E">
          <w:pPr>
            <w:ind w:firstLine="0"/>
            <w:jc w:val="center"/>
            <w:rPr>
              <w:b/>
            </w:rPr>
          </w:pPr>
          <w:r>
            <w:rPr>
              <w:b/>
              <w:noProof/>
              <w:lang w:eastAsia="cs-CZ"/>
            </w:rPr>
            <w:drawing>
              <wp:inline distT="0" distB="0" distL="0" distR="0" wp14:anchorId="4BD1E4A3" wp14:editId="4E3D24A5">
                <wp:extent cx="943252" cy="720000"/>
                <wp:effectExtent l="0" t="0" r="0" b="4445"/>
                <wp:docPr id="7" name="Obráze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ymbol_cvut_konturova_verz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5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A300F9" w14:textId="77777777" w:rsidR="000E7E6E" w:rsidRDefault="000E7E6E" w:rsidP="00FF3AD1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DA6B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6A0C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C012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9ABE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3E3C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4A35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DE5A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A8AA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B8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56F9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05FEB"/>
    <w:multiLevelType w:val="multilevel"/>
    <w:tmpl w:val="C1F0CA04"/>
    <w:numStyleLink w:val="Nadpisycislovanychoddilu"/>
  </w:abstractNum>
  <w:abstractNum w:abstractNumId="11" w15:restartNumberingAfterBreak="0">
    <w:nsid w:val="0571776F"/>
    <w:multiLevelType w:val="multilevel"/>
    <w:tmpl w:val="8188D486"/>
    <w:lvl w:ilvl="0">
      <w:start w:val="3"/>
      <w:numFmt w:val="decimal"/>
      <w:pStyle w:val="Nadpiscislovanychoddilu1rov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sz w:val="24"/>
        <w:vertAlign w:val="baseline"/>
      </w:rPr>
    </w:lvl>
    <w:lvl w:ilvl="1">
      <w:start w:val="1"/>
      <w:numFmt w:val="decimal"/>
      <w:pStyle w:val="Nadpiscislovanychoddilu2rove"/>
      <w:lvlText w:val="%1.%2."/>
      <w:lvlJc w:val="left"/>
      <w:pPr>
        <w:ind w:left="1134" w:hanging="567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Nadpiscislovanychoddilu3rove"/>
      <w:lvlText w:val="%1.%2.%3."/>
      <w:lvlJc w:val="right"/>
      <w:pPr>
        <w:ind w:left="2160" w:hanging="180"/>
      </w:pPr>
      <w:rPr>
        <w:rFonts w:ascii="Times New Roman" w:hAnsi="Times New Roman" w:hint="default"/>
        <w:b/>
        <w:i w:val="0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77C565A"/>
    <w:multiLevelType w:val="hybridMultilevel"/>
    <w:tmpl w:val="19BA7684"/>
    <w:lvl w:ilvl="0" w:tplc="B7CE0EB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088044F6"/>
    <w:multiLevelType w:val="multilevel"/>
    <w:tmpl w:val="14B0FBD0"/>
    <w:numStyleLink w:val="Vycetbodu"/>
  </w:abstractNum>
  <w:abstractNum w:abstractNumId="14" w15:restartNumberingAfterBreak="0">
    <w:nsid w:val="0A9A579F"/>
    <w:multiLevelType w:val="multilevel"/>
    <w:tmpl w:val="5620921E"/>
    <w:styleLink w:val="Seznamliteratury"/>
    <w:lvl w:ilvl="0">
      <w:start w:val="1"/>
      <w:numFmt w:val="decimal"/>
      <w:isLgl/>
      <w:lvlText w:val="[%1]"/>
      <w:lvlJc w:val="left"/>
      <w:pPr>
        <w:ind w:left="851" w:hanging="567"/>
      </w:pPr>
      <w:rPr>
        <w:rFonts w:ascii="Times New Roman" w:hAnsi="Times New Roman" w:hint="default"/>
        <w:sz w:val="22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CC4430B"/>
    <w:multiLevelType w:val="multilevel"/>
    <w:tmpl w:val="6446616A"/>
    <w:numStyleLink w:val="kolymen"/>
  </w:abstractNum>
  <w:abstractNum w:abstractNumId="16" w15:restartNumberingAfterBreak="0">
    <w:nsid w:val="1F495899"/>
    <w:multiLevelType w:val="multilevel"/>
    <w:tmpl w:val="14B0FBD0"/>
    <w:numStyleLink w:val="Vycetbodu"/>
  </w:abstractNum>
  <w:abstractNum w:abstractNumId="17" w15:restartNumberingAfterBreak="0">
    <w:nsid w:val="23663A76"/>
    <w:multiLevelType w:val="multilevel"/>
    <w:tmpl w:val="6446616A"/>
    <w:styleLink w:val="kolymen"/>
    <w:lvl w:ilvl="0">
      <w:start w:val="1"/>
      <w:numFmt w:val="decimal"/>
      <w:lvlText w:val="%1."/>
      <w:lvlJc w:val="left"/>
      <w:pPr>
        <w:ind w:left="397" w:hanging="39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851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5E32DAF"/>
    <w:multiLevelType w:val="multilevel"/>
    <w:tmpl w:val="14B0FBD0"/>
    <w:numStyleLink w:val="Vycetbodu"/>
  </w:abstractNum>
  <w:abstractNum w:abstractNumId="19" w15:restartNumberingAfterBreak="0">
    <w:nsid w:val="29015783"/>
    <w:multiLevelType w:val="multilevel"/>
    <w:tmpl w:val="2DE65A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."/>
      <w:lvlJc w:val="right"/>
      <w:pPr>
        <w:ind w:left="1701" w:hanging="283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9555E80"/>
    <w:multiLevelType w:val="multilevel"/>
    <w:tmpl w:val="14B0FBD0"/>
    <w:styleLink w:val="Vycetbodu"/>
    <w:lvl w:ilvl="0">
      <w:start w:val="1"/>
      <w:numFmt w:val="bullet"/>
      <w:pStyle w:val="Seznamyukolymericipristrojemoznosti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ind w:left="851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1135" w:hanging="567"/>
      </w:pPr>
      <w:rPr>
        <w:rFonts w:hint="default"/>
      </w:rPr>
    </w:lvl>
    <w:lvl w:ilvl="3">
      <w:start w:val="1"/>
      <w:numFmt w:val="none"/>
      <w:lvlText w:val=""/>
      <w:lvlJc w:val="left"/>
      <w:pPr>
        <w:ind w:left="1419" w:hanging="567"/>
      </w:pPr>
      <w:rPr>
        <w:rFonts w:hint="default"/>
      </w:rPr>
    </w:lvl>
    <w:lvl w:ilvl="4">
      <w:start w:val="1"/>
      <w:numFmt w:val="none"/>
      <w:lvlText w:val=""/>
      <w:lvlJc w:val="left"/>
      <w:pPr>
        <w:ind w:left="1703" w:hanging="567"/>
      </w:pPr>
      <w:rPr>
        <w:rFonts w:hint="default"/>
      </w:rPr>
    </w:lvl>
    <w:lvl w:ilvl="5">
      <w:start w:val="1"/>
      <w:numFmt w:val="none"/>
      <w:lvlText w:val=""/>
      <w:lvlJc w:val="left"/>
      <w:pPr>
        <w:ind w:left="1987" w:hanging="567"/>
      </w:pPr>
      <w:rPr>
        <w:rFonts w:hint="default"/>
      </w:rPr>
    </w:lvl>
    <w:lvl w:ilvl="6">
      <w:start w:val="1"/>
      <w:numFmt w:val="none"/>
      <w:lvlText w:val=""/>
      <w:lvlJc w:val="left"/>
      <w:pPr>
        <w:ind w:left="2271" w:hanging="567"/>
      </w:pPr>
      <w:rPr>
        <w:rFonts w:hint="default"/>
      </w:rPr>
    </w:lvl>
    <w:lvl w:ilvl="7">
      <w:start w:val="1"/>
      <w:numFmt w:val="none"/>
      <w:lvlText w:val=""/>
      <w:lvlJc w:val="left"/>
      <w:pPr>
        <w:ind w:left="2555" w:hanging="567"/>
      </w:pPr>
      <w:rPr>
        <w:rFonts w:hint="default"/>
      </w:rPr>
    </w:lvl>
    <w:lvl w:ilvl="8">
      <w:start w:val="1"/>
      <w:numFmt w:val="none"/>
      <w:lvlText w:val=""/>
      <w:lvlJc w:val="left"/>
      <w:pPr>
        <w:ind w:left="2839" w:hanging="567"/>
      </w:pPr>
      <w:rPr>
        <w:rFonts w:hint="default"/>
      </w:rPr>
    </w:lvl>
  </w:abstractNum>
  <w:abstractNum w:abstractNumId="21" w15:restartNumberingAfterBreak="0">
    <w:nsid w:val="2EA954AE"/>
    <w:multiLevelType w:val="multilevel"/>
    <w:tmpl w:val="14B0FBD0"/>
    <w:numStyleLink w:val="Vycetbodu"/>
  </w:abstractNum>
  <w:abstractNum w:abstractNumId="22" w15:restartNumberingAfterBreak="0">
    <w:nsid w:val="2EED7D8E"/>
    <w:multiLevelType w:val="multilevel"/>
    <w:tmpl w:val="6446616A"/>
    <w:numStyleLink w:val="kolymen"/>
  </w:abstractNum>
  <w:abstractNum w:abstractNumId="23" w15:restartNumberingAfterBreak="0">
    <w:nsid w:val="30FB5130"/>
    <w:multiLevelType w:val="multilevel"/>
    <w:tmpl w:val="5620921E"/>
    <w:numStyleLink w:val="Seznamliteratury"/>
  </w:abstractNum>
  <w:abstractNum w:abstractNumId="24" w15:restartNumberingAfterBreak="0">
    <w:nsid w:val="34585848"/>
    <w:multiLevelType w:val="hybridMultilevel"/>
    <w:tmpl w:val="CE181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116ABF"/>
    <w:multiLevelType w:val="multilevel"/>
    <w:tmpl w:val="6446616A"/>
    <w:numStyleLink w:val="kolymen"/>
  </w:abstractNum>
  <w:abstractNum w:abstractNumId="26" w15:restartNumberingAfterBreak="0">
    <w:nsid w:val="37BB42E9"/>
    <w:multiLevelType w:val="multilevel"/>
    <w:tmpl w:val="6446616A"/>
    <w:numStyleLink w:val="kolymen"/>
  </w:abstractNum>
  <w:abstractNum w:abstractNumId="27" w15:restartNumberingAfterBreak="0">
    <w:nsid w:val="3BE16102"/>
    <w:multiLevelType w:val="multilevel"/>
    <w:tmpl w:val="5620921E"/>
    <w:numStyleLink w:val="Seznamliteratury"/>
  </w:abstractNum>
  <w:abstractNum w:abstractNumId="28" w15:restartNumberingAfterBreak="0">
    <w:nsid w:val="416C190E"/>
    <w:multiLevelType w:val="multilevel"/>
    <w:tmpl w:val="6446616A"/>
    <w:numStyleLink w:val="kolymen"/>
  </w:abstractNum>
  <w:abstractNum w:abstractNumId="29" w15:restartNumberingAfterBreak="0">
    <w:nsid w:val="426F4F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3DB41BA"/>
    <w:multiLevelType w:val="multilevel"/>
    <w:tmpl w:val="C1F0CA04"/>
    <w:numStyleLink w:val="Nadpisycislovanychoddilu"/>
  </w:abstractNum>
  <w:abstractNum w:abstractNumId="31" w15:restartNumberingAfterBreak="0">
    <w:nsid w:val="604E635C"/>
    <w:multiLevelType w:val="multilevel"/>
    <w:tmpl w:val="C1F0CA04"/>
    <w:styleLink w:val="Nadpisycislovanychoddilu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."/>
      <w:lvlJc w:val="right"/>
      <w:pPr>
        <w:ind w:left="1701" w:hanging="283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9193967"/>
    <w:multiLevelType w:val="multilevel"/>
    <w:tmpl w:val="C1F0CA04"/>
    <w:numStyleLink w:val="Nadpisycislovanychoddilu"/>
  </w:abstractNum>
  <w:abstractNum w:abstractNumId="33" w15:restartNumberingAfterBreak="0">
    <w:nsid w:val="72B0080A"/>
    <w:multiLevelType w:val="hybridMultilevel"/>
    <w:tmpl w:val="227418A6"/>
    <w:lvl w:ilvl="0" w:tplc="B7CE0EB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218639">
    <w:abstractNumId w:val="20"/>
  </w:num>
  <w:num w:numId="2" w16cid:durableId="311836645">
    <w:abstractNumId w:val="19"/>
  </w:num>
  <w:num w:numId="3" w16cid:durableId="643974762">
    <w:abstractNumId w:val="31"/>
  </w:num>
  <w:num w:numId="4" w16cid:durableId="1412922987">
    <w:abstractNumId w:val="11"/>
  </w:num>
  <w:num w:numId="5" w16cid:durableId="1142312531">
    <w:abstractNumId w:val="16"/>
  </w:num>
  <w:num w:numId="6" w16cid:durableId="1101871493">
    <w:abstractNumId w:val="21"/>
  </w:num>
  <w:num w:numId="7" w16cid:durableId="871961413">
    <w:abstractNumId w:val="13"/>
  </w:num>
  <w:num w:numId="8" w16cid:durableId="654458834">
    <w:abstractNumId w:val="18"/>
  </w:num>
  <w:num w:numId="9" w16cid:durableId="1907913131">
    <w:abstractNumId w:val="17"/>
  </w:num>
  <w:num w:numId="10" w16cid:durableId="1428964870">
    <w:abstractNumId w:val="25"/>
  </w:num>
  <w:num w:numId="11" w16cid:durableId="2069448914">
    <w:abstractNumId w:val="28"/>
  </w:num>
  <w:num w:numId="12" w16cid:durableId="102461387">
    <w:abstractNumId w:val="29"/>
  </w:num>
  <w:num w:numId="13" w16cid:durableId="1406803475">
    <w:abstractNumId w:val="14"/>
  </w:num>
  <w:num w:numId="14" w16cid:durableId="855266999">
    <w:abstractNumId w:val="27"/>
  </w:num>
  <w:num w:numId="15" w16cid:durableId="885533176">
    <w:abstractNumId w:val="23"/>
  </w:num>
  <w:num w:numId="16" w16cid:durableId="1917127301">
    <w:abstractNumId w:val="26"/>
  </w:num>
  <w:num w:numId="17" w16cid:durableId="1596011051">
    <w:abstractNumId w:val="24"/>
  </w:num>
  <w:num w:numId="18" w16cid:durableId="2066294906">
    <w:abstractNumId w:val="22"/>
  </w:num>
  <w:num w:numId="19" w16cid:durableId="1858349975">
    <w:abstractNumId w:val="15"/>
  </w:num>
  <w:num w:numId="20" w16cid:durableId="1268195287">
    <w:abstractNumId w:val="9"/>
  </w:num>
  <w:num w:numId="21" w16cid:durableId="962731357">
    <w:abstractNumId w:val="8"/>
  </w:num>
  <w:num w:numId="22" w16cid:durableId="1054888501">
    <w:abstractNumId w:val="7"/>
  </w:num>
  <w:num w:numId="23" w16cid:durableId="785125551">
    <w:abstractNumId w:val="6"/>
  </w:num>
  <w:num w:numId="24" w16cid:durableId="1784878691">
    <w:abstractNumId w:val="5"/>
  </w:num>
  <w:num w:numId="25" w16cid:durableId="212621831">
    <w:abstractNumId w:val="4"/>
  </w:num>
  <w:num w:numId="26" w16cid:durableId="946153994">
    <w:abstractNumId w:val="3"/>
  </w:num>
  <w:num w:numId="27" w16cid:durableId="1030187113">
    <w:abstractNumId w:val="2"/>
  </w:num>
  <w:num w:numId="28" w16cid:durableId="878905045">
    <w:abstractNumId w:val="1"/>
  </w:num>
  <w:num w:numId="29" w16cid:durableId="1595043578">
    <w:abstractNumId w:val="0"/>
  </w:num>
  <w:num w:numId="30" w16cid:durableId="1718115987">
    <w:abstractNumId w:val="10"/>
  </w:num>
  <w:num w:numId="31" w16cid:durableId="725181068">
    <w:abstractNumId w:val="30"/>
  </w:num>
  <w:num w:numId="32" w16cid:durableId="1899785194">
    <w:abstractNumId w:val="32"/>
  </w:num>
  <w:num w:numId="33" w16cid:durableId="126092263">
    <w:abstractNumId w:val="12"/>
  </w:num>
  <w:num w:numId="34" w16cid:durableId="2043482007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attachedTemplate r:id="rId1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2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0C2"/>
    <w:rsid w:val="00001FDB"/>
    <w:rsid w:val="0000507F"/>
    <w:rsid w:val="000219AE"/>
    <w:rsid w:val="00025A56"/>
    <w:rsid w:val="0004350D"/>
    <w:rsid w:val="000437E1"/>
    <w:rsid w:val="0006155E"/>
    <w:rsid w:val="00070851"/>
    <w:rsid w:val="00086A46"/>
    <w:rsid w:val="0009084D"/>
    <w:rsid w:val="000B57B4"/>
    <w:rsid w:val="000D0358"/>
    <w:rsid w:val="000D2362"/>
    <w:rsid w:val="000E7E6E"/>
    <w:rsid w:val="00126F98"/>
    <w:rsid w:val="00132167"/>
    <w:rsid w:val="00147B33"/>
    <w:rsid w:val="00156F4C"/>
    <w:rsid w:val="0016484E"/>
    <w:rsid w:val="0017019B"/>
    <w:rsid w:val="00185A7C"/>
    <w:rsid w:val="001872E2"/>
    <w:rsid w:val="00191170"/>
    <w:rsid w:val="001B25F8"/>
    <w:rsid w:val="001C6C9B"/>
    <w:rsid w:val="001D4901"/>
    <w:rsid w:val="001E3263"/>
    <w:rsid w:val="001F133C"/>
    <w:rsid w:val="00204372"/>
    <w:rsid w:val="002356EE"/>
    <w:rsid w:val="00241398"/>
    <w:rsid w:val="00290C1E"/>
    <w:rsid w:val="002A2FE4"/>
    <w:rsid w:val="002A35C2"/>
    <w:rsid w:val="002A4603"/>
    <w:rsid w:val="002B0CAE"/>
    <w:rsid w:val="002C7A5C"/>
    <w:rsid w:val="00310478"/>
    <w:rsid w:val="0031531C"/>
    <w:rsid w:val="0032228D"/>
    <w:rsid w:val="0033181E"/>
    <w:rsid w:val="00333080"/>
    <w:rsid w:val="0035029A"/>
    <w:rsid w:val="0035479B"/>
    <w:rsid w:val="00354E74"/>
    <w:rsid w:val="00355A02"/>
    <w:rsid w:val="00355FAA"/>
    <w:rsid w:val="003710AD"/>
    <w:rsid w:val="00391119"/>
    <w:rsid w:val="0039497E"/>
    <w:rsid w:val="003E3849"/>
    <w:rsid w:val="003F71F8"/>
    <w:rsid w:val="00410ACF"/>
    <w:rsid w:val="00414C91"/>
    <w:rsid w:val="00416A7B"/>
    <w:rsid w:val="00443607"/>
    <w:rsid w:val="00455393"/>
    <w:rsid w:val="004647AB"/>
    <w:rsid w:val="00476FA6"/>
    <w:rsid w:val="00481409"/>
    <w:rsid w:val="00493668"/>
    <w:rsid w:val="004A10C2"/>
    <w:rsid w:val="004B3CB0"/>
    <w:rsid w:val="004C1585"/>
    <w:rsid w:val="004D3CC8"/>
    <w:rsid w:val="004E6AF2"/>
    <w:rsid w:val="004E7A9C"/>
    <w:rsid w:val="00500E6E"/>
    <w:rsid w:val="00503BB3"/>
    <w:rsid w:val="00505D07"/>
    <w:rsid w:val="005149E2"/>
    <w:rsid w:val="00515F1D"/>
    <w:rsid w:val="00536CAB"/>
    <w:rsid w:val="00544C31"/>
    <w:rsid w:val="00551B06"/>
    <w:rsid w:val="005746EC"/>
    <w:rsid w:val="005C5CEA"/>
    <w:rsid w:val="005D14A8"/>
    <w:rsid w:val="005D20AE"/>
    <w:rsid w:val="005E0629"/>
    <w:rsid w:val="005F0F56"/>
    <w:rsid w:val="005F304C"/>
    <w:rsid w:val="005F5374"/>
    <w:rsid w:val="0061185D"/>
    <w:rsid w:val="00617026"/>
    <w:rsid w:val="00617529"/>
    <w:rsid w:val="00622903"/>
    <w:rsid w:val="0062529A"/>
    <w:rsid w:val="00626C59"/>
    <w:rsid w:val="00632040"/>
    <w:rsid w:val="006368A8"/>
    <w:rsid w:val="00641706"/>
    <w:rsid w:val="006425A4"/>
    <w:rsid w:val="0064758F"/>
    <w:rsid w:val="00673C03"/>
    <w:rsid w:val="00681A21"/>
    <w:rsid w:val="00696884"/>
    <w:rsid w:val="006A322D"/>
    <w:rsid w:val="006B55BB"/>
    <w:rsid w:val="006D3BF6"/>
    <w:rsid w:val="006D7A35"/>
    <w:rsid w:val="006F0F39"/>
    <w:rsid w:val="006F1712"/>
    <w:rsid w:val="0070055C"/>
    <w:rsid w:val="00703CCC"/>
    <w:rsid w:val="00704B61"/>
    <w:rsid w:val="007106D0"/>
    <w:rsid w:val="0071091A"/>
    <w:rsid w:val="007446DB"/>
    <w:rsid w:val="007560F9"/>
    <w:rsid w:val="007613E8"/>
    <w:rsid w:val="00762D2D"/>
    <w:rsid w:val="0079455E"/>
    <w:rsid w:val="007B60C6"/>
    <w:rsid w:val="007B626B"/>
    <w:rsid w:val="007C237B"/>
    <w:rsid w:val="007C74EA"/>
    <w:rsid w:val="007E46E6"/>
    <w:rsid w:val="00801294"/>
    <w:rsid w:val="00806F64"/>
    <w:rsid w:val="00811742"/>
    <w:rsid w:val="00813467"/>
    <w:rsid w:val="008479A5"/>
    <w:rsid w:val="008549D0"/>
    <w:rsid w:val="00865960"/>
    <w:rsid w:val="00885680"/>
    <w:rsid w:val="008A5873"/>
    <w:rsid w:val="008C5E29"/>
    <w:rsid w:val="008D29EA"/>
    <w:rsid w:val="008E0CD8"/>
    <w:rsid w:val="00900F70"/>
    <w:rsid w:val="00905A91"/>
    <w:rsid w:val="00933AD5"/>
    <w:rsid w:val="00933F1A"/>
    <w:rsid w:val="00956613"/>
    <w:rsid w:val="00970FFC"/>
    <w:rsid w:val="00990A14"/>
    <w:rsid w:val="009E36C8"/>
    <w:rsid w:val="009F0E7B"/>
    <w:rsid w:val="009F4D4F"/>
    <w:rsid w:val="00A03CDC"/>
    <w:rsid w:val="00A20FA3"/>
    <w:rsid w:val="00A31C76"/>
    <w:rsid w:val="00A35A15"/>
    <w:rsid w:val="00A43BCA"/>
    <w:rsid w:val="00A46C14"/>
    <w:rsid w:val="00A4760E"/>
    <w:rsid w:val="00A51AE9"/>
    <w:rsid w:val="00A52C1B"/>
    <w:rsid w:val="00A57CF9"/>
    <w:rsid w:val="00A60D2E"/>
    <w:rsid w:val="00A65284"/>
    <w:rsid w:val="00A7596B"/>
    <w:rsid w:val="00A816E5"/>
    <w:rsid w:val="00A91093"/>
    <w:rsid w:val="00A966B3"/>
    <w:rsid w:val="00AA2EBD"/>
    <w:rsid w:val="00AB5EF4"/>
    <w:rsid w:val="00AC3A54"/>
    <w:rsid w:val="00AE01EC"/>
    <w:rsid w:val="00AF1BFB"/>
    <w:rsid w:val="00AF2D41"/>
    <w:rsid w:val="00B13ACF"/>
    <w:rsid w:val="00B30735"/>
    <w:rsid w:val="00B3303E"/>
    <w:rsid w:val="00B62498"/>
    <w:rsid w:val="00BA15A5"/>
    <w:rsid w:val="00BA4E47"/>
    <w:rsid w:val="00BB0968"/>
    <w:rsid w:val="00BC03F2"/>
    <w:rsid w:val="00BD2B73"/>
    <w:rsid w:val="00BE042D"/>
    <w:rsid w:val="00BE262F"/>
    <w:rsid w:val="00BF760E"/>
    <w:rsid w:val="00C11CB6"/>
    <w:rsid w:val="00C2307D"/>
    <w:rsid w:val="00C300E0"/>
    <w:rsid w:val="00C52B1B"/>
    <w:rsid w:val="00C71B39"/>
    <w:rsid w:val="00C753A6"/>
    <w:rsid w:val="00C82746"/>
    <w:rsid w:val="00C86B71"/>
    <w:rsid w:val="00C97FB5"/>
    <w:rsid w:val="00CB64D0"/>
    <w:rsid w:val="00CD0A63"/>
    <w:rsid w:val="00CD2C81"/>
    <w:rsid w:val="00CD3A54"/>
    <w:rsid w:val="00CE1E5A"/>
    <w:rsid w:val="00CE4622"/>
    <w:rsid w:val="00CE6D9C"/>
    <w:rsid w:val="00CF11FD"/>
    <w:rsid w:val="00CF76D3"/>
    <w:rsid w:val="00D0161B"/>
    <w:rsid w:val="00D03693"/>
    <w:rsid w:val="00D24E3B"/>
    <w:rsid w:val="00D27234"/>
    <w:rsid w:val="00D35F1D"/>
    <w:rsid w:val="00D37A30"/>
    <w:rsid w:val="00D43619"/>
    <w:rsid w:val="00D521D8"/>
    <w:rsid w:val="00D53A28"/>
    <w:rsid w:val="00D56FBE"/>
    <w:rsid w:val="00D5722F"/>
    <w:rsid w:val="00D624FE"/>
    <w:rsid w:val="00D6314C"/>
    <w:rsid w:val="00D70841"/>
    <w:rsid w:val="00D76379"/>
    <w:rsid w:val="00DA3CC6"/>
    <w:rsid w:val="00DE2983"/>
    <w:rsid w:val="00DF48FD"/>
    <w:rsid w:val="00DF6655"/>
    <w:rsid w:val="00E02F63"/>
    <w:rsid w:val="00E03A0F"/>
    <w:rsid w:val="00E213EB"/>
    <w:rsid w:val="00E22654"/>
    <w:rsid w:val="00E27EF7"/>
    <w:rsid w:val="00E34A7F"/>
    <w:rsid w:val="00E4087D"/>
    <w:rsid w:val="00E50EBD"/>
    <w:rsid w:val="00E537BB"/>
    <w:rsid w:val="00E572F1"/>
    <w:rsid w:val="00E76B81"/>
    <w:rsid w:val="00EA2692"/>
    <w:rsid w:val="00EC466C"/>
    <w:rsid w:val="00EC5794"/>
    <w:rsid w:val="00EC65B6"/>
    <w:rsid w:val="00ED66CB"/>
    <w:rsid w:val="00EE47C5"/>
    <w:rsid w:val="00F07B6F"/>
    <w:rsid w:val="00F13BBD"/>
    <w:rsid w:val="00F2255C"/>
    <w:rsid w:val="00F33861"/>
    <w:rsid w:val="00F521F0"/>
    <w:rsid w:val="00F66BFF"/>
    <w:rsid w:val="00FA119F"/>
    <w:rsid w:val="00FA39BE"/>
    <w:rsid w:val="00FB50BC"/>
    <w:rsid w:val="00FC4B10"/>
    <w:rsid w:val="00FD1682"/>
    <w:rsid w:val="00F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F12DE"/>
  <w15:docId w15:val="{900CB65A-CD16-4C1D-9144-C2C92740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99"/>
    <w:qFormat/>
    <w:rsid w:val="002A2FE4"/>
    <w:pPr>
      <w:spacing w:before="120" w:after="120" w:line="288" w:lineRule="auto"/>
      <w:ind w:firstLine="567"/>
      <w:jc w:val="both"/>
    </w:pPr>
    <w:rPr>
      <w:rFonts w:ascii="Times New Roman" w:hAnsi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aliases w:val="Úkoly mereni"/>
    <w:basedOn w:val="Normln"/>
    <w:next w:val="Nadpisneslovanoddl"/>
    <w:uiPriority w:val="99"/>
    <w:semiHidden/>
    <w:qFormat/>
    <w:rsid w:val="0035479B"/>
    <w:pPr>
      <w:spacing w:after="240"/>
      <w:ind w:firstLine="0"/>
      <w:contextualSpacing/>
    </w:pPr>
  </w:style>
  <w:style w:type="paragraph" w:customStyle="1" w:styleId="NzevCvien">
    <w:name w:val="Název Cvičení"/>
    <w:basedOn w:val="Normln"/>
    <w:rsid w:val="008549D0"/>
    <w:pPr>
      <w:suppressAutoHyphens/>
      <w:spacing w:before="480" w:after="480" w:line="360" w:lineRule="auto"/>
      <w:ind w:firstLine="0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Anotacecvien">
    <w:name w:val="Anotace cvičení"/>
    <w:basedOn w:val="Normln"/>
    <w:rsid w:val="000E7E6E"/>
    <w:pPr>
      <w:spacing w:after="480"/>
    </w:pPr>
    <w:rPr>
      <w:rFonts w:eastAsia="Times New Roman" w:cs="Times New Roman"/>
      <w:i/>
      <w:szCs w:val="20"/>
    </w:rPr>
  </w:style>
  <w:style w:type="character" w:styleId="Hypertextovodkaz">
    <w:name w:val="Hyperlink"/>
    <w:basedOn w:val="Standardnpsmoodstavce"/>
    <w:uiPriority w:val="99"/>
    <w:semiHidden/>
    <w:rsid w:val="00B13ACF"/>
    <w:rPr>
      <w:color w:val="0563C1" w:themeColor="hyperlink"/>
      <w:u w:val="single"/>
    </w:rPr>
  </w:style>
  <w:style w:type="paragraph" w:customStyle="1" w:styleId="Nadpisneslovanoddl">
    <w:name w:val="Nadpis nečíslovaný oddíl"/>
    <w:basedOn w:val="Normln"/>
    <w:next w:val="Normln"/>
    <w:rsid w:val="00E4087D"/>
    <w:pPr>
      <w:suppressAutoHyphens/>
      <w:spacing w:before="240" w:after="240" w:line="240" w:lineRule="auto"/>
      <w:ind w:firstLine="0"/>
      <w:jc w:val="left"/>
    </w:pPr>
    <w:rPr>
      <w:b/>
      <w:bCs/>
      <w:sz w:val="28"/>
    </w:rPr>
  </w:style>
  <w:style w:type="numbering" w:customStyle="1" w:styleId="Vycetbodu">
    <w:name w:val="Vycet bodu"/>
    <w:uiPriority w:val="99"/>
    <w:locked/>
    <w:rsid w:val="00503BB3"/>
    <w:pPr>
      <w:numPr>
        <w:numId w:val="1"/>
      </w:numPr>
    </w:pPr>
  </w:style>
  <w:style w:type="paragraph" w:customStyle="1" w:styleId="Nadpiscislovanychoddilu1rove">
    <w:name w:val="Nadpis cislovanych oddilu 1. úroveň"/>
    <w:basedOn w:val="Normln"/>
    <w:next w:val="Normln"/>
    <w:qFormat/>
    <w:rsid w:val="00E4087D"/>
    <w:pPr>
      <w:numPr>
        <w:numId w:val="4"/>
      </w:numPr>
      <w:tabs>
        <w:tab w:val="left" w:pos="454"/>
      </w:tabs>
      <w:suppressAutoHyphens/>
      <w:spacing w:before="240" w:after="240" w:line="240" w:lineRule="auto"/>
      <w:jc w:val="left"/>
      <w:outlineLvl w:val="0"/>
    </w:pPr>
    <w:rPr>
      <w:b/>
      <w:sz w:val="28"/>
    </w:rPr>
  </w:style>
  <w:style w:type="paragraph" w:customStyle="1" w:styleId="Nadpiscislovanychoddilu2rove">
    <w:name w:val="Nadpis cislovanych oddilu 2. úroveň"/>
    <w:basedOn w:val="Nadpiscislovanychoddilu1rove"/>
    <w:next w:val="Normln"/>
    <w:qFormat/>
    <w:rsid w:val="00E4087D"/>
    <w:pPr>
      <w:numPr>
        <w:ilvl w:val="1"/>
      </w:numPr>
      <w:outlineLvl w:val="1"/>
    </w:pPr>
    <w:rPr>
      <w:sz w:val="26"/>
    </w:rPr>
  </w:style>
  <w:style w:type="paragraph" w:customStyle="1" w:styleId="Obrazek">
    <w:name w:val="Obrazek"/>
    <w:basedOn w:val="Normln"/>
    <w:next w:val="Normln"/>
    <w:qFormat/>
    <w:rsid w:val="00BD2B73"/>
    <w:pPr>
      <w:spacing w:line="240" w:lineRule="auto"/>
      <w:ind w:firstLine="0"/>
      <w:jc w:val="center"/>
    </w:pPr>
  </w:style>
  <w:style w:type="paragraph" w:styleId="Titulek">
    <w:name w:val="caption"/>
    <w:aliases w:val="Titulek obrazku,tabulky,atd."/>
    <w:basedOn w:val="Normln"/>
    <w:next w:val="Normln"/>
    <w:uiPriority w:val="19"/>
    <w:qFormat/>
    <w:rsid w:val="00E76B81"/>
    <w:pPr>
      <w:spacing w:after="200"/>
      <w:ind w:left="567" w:hanging="567"/>
    </w:pPr>
    <w:rPr>
      <w:i/>
      <w:iCs/>
      <w:sz w:val="20"/>
      <w:szCs w:val="18"/>
    </w:rPr>
  </w:style>
  <w:style w:type="numbering" w:customStyle="1" w:styleId="Nadpisycislovanychoddilu">
    <w:name w:val="Nadpisy cislovanych oddilu"/>
    <w:uiPriority w:val="99"/>
    <w:rsid w:val="00503BB3"/>
    <w:pPr>
      <w:numPr>
        <w:numId w:val="3"/>
      </w:numPr>
    </w:pPr>
  </w:style>
  <w:style w:type="paragraph" w:customStyle="1" w:styleId="Nadpiscislovanychoddilu3rove">
    <w:name w:val="Nadpis cislovanych oddilu 3. úroveň"/>
    <w:basedOn w:val="Nadpiscislovanychoddilu2rove"/>
    <w:qFormat/>
    <w:rsid w:val="00F07B6F"/>
    <w:pPr>
      <w:numPr>
        <w:ilvl w:val="2"/>
      </w:numPr>
      <w:ind w:left="1599" w:hanging="181"/>
      <w:outlineLvl w:val="2"/>
    </w:pPr>
    <w:rPr>
      <w:sz w:val="24"/>
    </w:rPr>
  </w:style>
  <w:style w:type="table" w:styleId="Mkatabulky">
    <w:name w:val="Table Grid"/>
    <w:basedOn w:val="Normlntabulka"/>
    <w:uiPriority w:val="39"/>
    <w:rsid w:val="0039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lkasrovnic">
    <w:name w:val="Tabulka s rovnicí"/>
    <w:basedOn w:val="Normlntabulka"/>
    <w:uiPriority w:val="99"/>
    <w:rsid w:val="00F2255C"/>
    <w:pPr>
      <w:spacing w:after="0" w:line="240" w:lineRule="auto"/>
      <w:jc w:val="center"/>
    </w:pPr>
    <w:rPr>
      <w:rFonts w:ascii="Times New Roman" w:hAnsi="Times New Roman"/>
    </w:rPr>
    <w:tblPr>
      <w:jc w:val="center"/>
    </w:tblPr>
    <w:trPr>
      <w:jc w:val="center"/>
    </w:trPr>
    <w:tcPr>
      <w:vAlign w:val="center"/>
    </w:tcPr>
  </w:style>
  <w:style w:type="character" w:customStyle="1" w:styleId="Rovnicevtextu-kurzva">
    <w:name w:val="Rovnice v textu-kurzíva"/>
    <w:uiPriority w:val="1"/>
    <w:qFormat/>
    <w:rsid w:val="00C97FB5"/>
    <w:rPr>
      <w:rFonts w:ascii="Cambria Math" w:hAnsi="Cambria Math"/>
      <w:i/>
      <w:sz w:val="22"/>
    </w:rPr>
  </w:style>
  <w:style w:type="paragraph" w:customStyle="1" w:styleId="Normlnbezodsazen1dku">
    <w:name w:val="Normální bez odsazení 1. řádku"/>
    <w:basedOn w:val="Normln"/>
    <w:next w:val="Normln"/>
    <w:uiPriority w:val="99"/>
    <w:qFormat/>
    <w:rsid w:val="0016484E"/>
    <w:pPr>
      <w:ind w:firstLine="0"/>
    </w:pPr>
  </w:style>
  <w:style w:type="paragraph" w:customStyle="1" w:styleId="Seznamyukolymericipristrojemoznosti">
    <w:name w:val="Seznamy (ukoly. merici pristroje. moznosti. ...)"/>
    <w:uiPriority w:val="99"/>
    <w:qFormat/>
    <w:rsid w:val="00503BB3"/>
    <w:pPr>
      <w:numPr>
        <w:numId w:val="1"/>
      </w:numPr>
      <w:spacing w:after="0" w:line="288" w:lineRule="auto"/>
      <w:jc w:val="both"/>
    </w:pPr>
    <w:rPr>
      <w:rFonts w:ascii="Times New Roman" w:hAnsi="Times New Roman"/>
    </w:rPr>
  </w:style>
  <w:style w:type="character" w:customStyle="1" w:styleId="Odkaz">
    <w:name w:val="Odkaz"/>
    <w:basedOn w:val="Hypertextovodkaz"/>
    <w:uiPriority w:val="1"/>
    <w:qFormat/>
    <w:rsid w:val="00355A02"/>
    <w:rPr>
      <w:color w:val="0563C1" w:themeColor="hyperlink"/>
      <w:u w:val="single"/>
    </w:rPr>
  </w:style>
  <w:style w:type="paragraph" w:customStyle="1" w:styleId="Zhlavtitulnstrana">
    <w:name w:val="Záhlaví titulní strana"/>
    <w:basedOn w:val="Normln"/>
    <w:uiPriority w:val="99"/>
    <w:qFormat/>
    <w:rsid w:val="00FF3AD1"/>
    <w:pPr>
      <w:spacing w:before="0" w:after="0" w:line="264" w:lineRule="auto"/>
      <w:ind w:firstLine="0"/>
      <w:jc w:val="center"/>
    </w:pPr>
    <w:rPr>
      <w:b/>
    </w:rPr>
  </w:style>
  <w:style w:type="character" w:customStyle="1" w:styleId="Kurzva">
    <w:name w:val="Kurzíva"/>
    <w:rsid w:val="000E7E6E"/>
    <w:rPr>
      <w:i/>
      <w:iCs/>
    </w:rPr>
  </w:style>
  <w:style w:type="paragraph" w:styleId="Zhlav">
    <w:name w:val="header"/>
    <w:basedOn w:val="Normln"/>
    <w:link w:val="ZhlavChar"/>
    <w:uiPriority w:val="99"/>
    <w:semiHidden/>
    <w:rsid w:val="000E7E6E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0E7E6E"/>
    <w:rPr>
      <w:rFonts w:ascii="Times New Roman" w:hAnsi="Times New Roman"/>
    </w:rPr>
  </w:style>
  <w:style w:type="paragraph" w:customStyle="1" w:styleId="slastrnek">
    <w:name w:val="Čísla stránek"/>
    <w:uiPriority w:val="99"/>
    <w:qFormat/>
    <w:rsid w:val="00EC65B6"/>
    <w:pPr>
      <w:spacing w:after="0" w:line="240" w:lineRule="auto"/>
      <w:jc w:val="center"/>
    </w:pPr>
    <w:rPr>
      <w:rFonts w:ascii="Times New Roman" w:hAnsi="Times New Roman"/>
    </w:rPr>
  </w:style>
  <w:style w:type="paragraph" w:styleId="Textbubliny">
    <w:name w:val="Balloon Text"/>
    <w:basedOn w:val="Normln"/>
    <w:link w:val="TextbublinyChar"/>
    <w:uiPriority w:val="99"/>
    <w:semiHidden/>
    <w:rsid w:val="00A51AE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51AE9"/>
    <w:rPr>
      <w:rFonts w:ascii="Segoe UI" w:hAnsi="Segoe UI" w:cs="Segoe UI"/>
      <w:sz w:val="18"/>
      <w:szCs w:val="18"/>
    </w:rPr>
  </w:style>
  <w:style w:type="paragraph" w:styleId="Zpat">
    <w:name w:val="footer"/>
    <w:basedOn w:val="Normln"/>
    <w:link w:val="ZpatChar"/>
    <w:uiPriority w:val="99"/>
    <w:rsid w:val="000E7E6E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E7E6E"/>
    <w:rPr>
      <w:rFonts w:ascii="Times New Roman" w:hAnsi="Times New Roman"/>
    </w:rPr>
  </w:style>
  <w:style w:type="paragraph" w:customStyle="1" w:styleId="Zhlavnasudchstranch">
    <w:name w:val="Záhlaví na sudých stranách"/>
    <w:uiPriority w:val="99"/>
    <w:qFormat/>
    <w:rsid w:val="00FF3AD1"/>
    <w:pPr>
      <w:pBdr>
        <w:bottom w:val="single" w:sz="4" w:space="1" w:color="auto"/>
      </w:pBdr>
      <w:spacing w:after="0" w:line="240" w:lineRule="auto"/>
    </w:pPr>
    <w:rPr>
      <w:rFonts w:ascii="Times New Roman" w:hAnsi="Times New Roman"/>
      <w:i/>
    </w:rPr>
  </w:style>
  <w:style w:type="paragraph" w:customStyle="1" w:styleId="Zhlavnalichchstranch">
    <w:name w:val="Záhlaví na lichých stranách"/>
    <w:uiPriority w:val="99"/>
    <w:qFormat/>
    <w:rsid w:val="00FF3AD1"/>
    <w:pPr>
      <w:pBdr>
        <w:bottom w:val="single" w:sz="4" w:space="1" w:color="auto"/>
      </w:pBdr>
      <w:spacing w:after="0" w:line="240" w:lineRule="auto"/>
      <w:jc w:val="right"/>
    </w:pPr>
    <w:rPr>
      <w:rFonts w:ascii="Times New Roman" w:hAnsi="Times New Roman"/>
      <w:i/>
    </w:rPr>
  </w:style>
  <w:style w:type="character" w:customStyle="1" w:styleId="Tun">
    <w:name w:val="Tučné"/>
    <w:uiPriority w:val="1"/>
    <w:qFormat/>
    <w:rsid w:val="009F4D4F"/>
    <w:rPr>
      <w:b/>
    </w:rPr>
  </w:style>
  <w:style w:type="character" w:styleId="Zstupntext">
    <w:name w:val="Placeholder Text"/>
    <w:basedOn w:val="Standardnpsmoodstavce"/>
    <w:uiPriority w:val="99"/>
    <w:semiHidden/>
    <w:rsid w:val="009F4D4F"/>
    <w:rPr>
      <w:color w:val="808080"/>
    </w:rPr>
  </w:style>
  <w:style w:type="character" w:styleId="Odkaznakoment">
    <w:name w:val="annotation reference"/>
    <w:basedOn w:val="Standardnpsmoodstavce"/>
    <w:uiPriority w:val="99"/>
    <w:semiHidden/>
    <w:rsid w:val="009F4D4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9F4D4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F4D4F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9F4D4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F4D4F"/>
    <w:rPr>
      <w:rFonts w:ascii="Times New Roman" w:hAnsi="Times New Roman"/>
      <w:b/>
      <w:bCs/>
      <w:sz w:val="20"/>
      <w:szCs w:val="20"/>
    </w:rPr>
  </w:style>
  <w:style w:type="character" w:customStyle="1" w:styleId="Dolnindexy">
    <w:name w:val="Dolní indexy"/>
    <w:basedOn w:val="Standardnpsmoodstavce"/>
    <w:uiPriority w:val="1"/>
    <w:qFormat/>
    <w:rsid w:val="007C237B"/>
    <w:rPr>
      <w:caps w:val="0"/>
      <w:smallCaps w:val="0"/>
      <w:strike w:val="0"/>
      <w:dstrike w:val="0"/>
      <w:vanish w:val="0"/>
      <w:vertAlign w:val="subscript"/>
    </w:rPr>
  </w:style>
  <w:style w:type="paragraph" w:customStyle="1" w:styleId="slarovnic">
    <w:name w:val="Čísla rovnic"/>
    <w:uiPriority w:val="99"/>
    <w:qFormat/>
    <w:rsid w:val="007446DB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Cs w:val="20"/>
    </w:rPr>
  </w:style>
  <w:style w:type="paragraph" w:customStyle="1" w:styleId="Rovnicevtabulce">
    <w:name w:val="Rovnice v tabulce"/>
    <w:uiPriority w:val="99"/>
    <w:qFormat/>
    <w:rsid w:val="008549D0"/>
    <w:pPr>
      <w:spacing w:before="240" w:after="240" w:line="240" w:lineRule="auto"/>
      <w:jc w:val="center"/>
    </w:pPr>
    <w:rPr>
      <w:rFonts w:ascii="Cambria Math" w:eastAsia="Times New Roman" w:hAnsi="Cambria Math" w:cs="Times New Roman"/>
      <w:szCs w:val="20"/>
    </w:rPr>
  </w:style>
  <w:style w:type="character" w:customStyle="1" w:styleId="Rovnicevtextu">
    <w:name w:val="Rovnice v textu"/>
    <w:uiPriority w:val="1"/>
    <w:qFormat/>
    <w:rsid w:val="001F133C"/>
    <w:rPr>
      <w:rFonts w:ascii="Cambria Math" w:hAnsi="Cambria Math"/>
      <w:caps w:val="0"/>
      <w:smallCaps w:val="0"/>
      <w:strike w:val="0"/>
      <w:dstrike w:val="0"/>
      <w:vanish w:val="0"/>
      <w:sz w:val="22"/>
      <w:u w:val="none"/>
    </w:rPr>
  </w:style>
  <w:style w:type="numbering" w:customStyle="1" w:styleId="kolymen">
    <w:name w:val="Úkoly měření"/>
    <w:uiPriority w:val="99"/>
    <w:rsid w:val="00D56FBE"/>
    <w:pPr>
      <w:numPr>
        <w:numId w:val="9"/>
      </w:numPr>
    </w:pPr>
  </w:style>
  <w:style w:type="character" w:customStyle="1" w:styleId="Rovnicevtabulce-kurzva">
    <w:name w:val="Rovnice v tabulce-kurzíva"/>
    <w:basedOn w:val="Standardnpsmoodstavce"/>
    <w:uiPriority w:val="1"/>
    <w:rsid w:val="00FA39BE"/>
    <w:rPr>
      <w:i/>
      <w:iCs/>
    </w:rPr>
  </w:style>
  <w:style w:type="numbering" w:customStyle="1" w:styleId="Seznamliteratury">
    <w:name w:val="Seznam literatury"/>
    <w:uiPriority w:val="99"/>
    <w:rsid w:val="00503BB3"/>
    <w:pPr>
      <w:numPr>
        <w:numId w:val="13"/>
      </w:numPr>
    </w:pPr>
  </w:style>
  <w:style w:type="paragraph" w:customStyle="1" w:styleId="Nazvysloupcvtabulce">
    <w:name w:val="Nazvy sloupců v tabulce"/>
    <w:basedOn w:val="Normln"/>
    <w:rsid w:val="00191170"/>
    <w:pPr>
      <w:spacing w:before="40" w:after="40"/>
      <w:ind w:firstLine="0"/>
      <w:jc w:val="center"/>
    </w:pPr>
    <w:rPr>
      <w:rFonts w:eastAsia="Times New Roman" w:cs="Times New Roman"/>
      <w:b/>
      <w:bCs/>
      <w:szCs w:val="20"/>
    </w:rPr>
  </w:style>
  <w:style w:type="paragraph" w:customStyle="1" w:styleId="Polokyvtabulce">
    <w:name w:val="Položky v tabulce"/>
    <w:basedOn w:val="Normln"/>
    <w:rsid w:val="00191170"/>
    <w:pPr>
      <w:spacing w:before="40" w:after="40"/>
      <w:ind w:firstLine="0"/>
      <w:jc w:val="left"/>
    </w:pPr>
    <w:rPr>
      <w:rFonts w:eastAsia="Times New Roman" w:cs="Times New Roman"/>
      <w:szCs w:val="20"/>
    </w:rPr>
  </w:style>
  <w:style w:type="paragraph" w:customStyle="1" w:styleId="Nzvydkvtabulce">
    <w:name w:val="Názvy řádků v tabulce"/>
    <w:basedOn w:val="Polokyvtabulce"/>
    <w:rsid w:val="00801294"/>
    <w:rPr>
      <w:b/>
      <w:bCs/>
    </w:rPr>
  </w:style>
  <w:style w:type="paragraph" w:customStyle="1" w:styleId="Jmnostudenta">
    <w:name w:val="Jméno studenta"/>
    <w:basedOn w:val="Normln"/>
    <w:rsid w:val="001C6C9B"/>
    <w:pPr>
      <w:spacing w:before="0" w:after="160" w:line="259" w:lineRule="auto"/>
      <w:ind w:firstLine="0"/>
      <w:jc w:val="right"/>
    </w:pPr>
    <w:rPr>
      <w:rFonts w:eastAsia="Times New Roman" w:cs="Times New Roman"/>
      <w:szCs w:val="20"/>
    </w:rPr>
  </w:style>
  <w:style w:type="paragraph" w:customStyle="1" w:styleId="Datummen">
    <w:name w:val="Datum měření"/>
    <w:basedOn w:val="Normln"/>
    <w:rsid w:val="001C6C9B"/>
    <w:pPr>
      <w:spacing w:before="0" w:after="160" w:line="259" w:lineRule="auto"/>
      <w:ind w:firstLine="0"/>
      <w:jc w:val="left"/>
    </w:pPr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zaloha%20-%20CVUT%20PC\D\Projekty\RPAPS%202016\TBK\TBK_sablona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5E6AE-EB76-4F13-A27F-77F319177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TBK_sablona.dotx</Template>
  <TotalTime>440</TotalTime>
  <Pages>1</Pages>
  <Words>212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Adler, Viktor</cp:lastModifiedBy>
  <cp:revision>24</cp:revision>
  <cp:lastPrinted>2023-03-02T10:23:00Z</cp:lastPrinted>
  <dcterms:created xsi:type="dcterms:W3CDTF">2022-03-02T13:27:00Z</dcterms:created>
  <dcterms:modified xsi:type="dcterms:W3CDTF">2023-03-06T15:14:00Z</dcterms:modified>
</cp:coreProperties>
</file>